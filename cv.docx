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595"/>
      </w:tblGrid>
      <w:tr w:rsidR="001B2ABD" w14:paraId="33D6A8B0" w14:textId="77777777" w:rsidTr="00EE48F6">
        <w:trPr>
          <w:trHeight w:val="4604"/>
        </w:trPr>
        <w:tc>
          <w:tcPr>
            <w:tcW w:w="3600" w:type="dxa"/>
            <w:vAlign w:val="bottom"/>
          </w:tcPr>
          <w:p w14:paraId="7377BCD9" w14:textId="1F84989A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D4B512" wp14:editId="56E47BB1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64242A7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8Hooor+8D+d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jdg0ya5EX8Mj/wC6M1LlYB+M0YqOO63n/Vyr9UqXI20KVwEooHNFU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5394C558" w14:textId="2FA0C1A1" w:rsidR="001B2ABD" w:rsidRDefault="007876D9" w:rsidP="000C45FF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060F58" wp14:editId="14656C81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2266315</wp:posOffset>
                      </wp:positionV>
                      <wp:extent cx="4146491" cy="506730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46491" cy="5067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0915" w:type="dxa"/>
                                    <w:tblLayout w:type="fixed"/>
                                    <w:tblCellMar>
                                      <w:left w:w="115" w:type="dxa"/>
                                      <w:right w:w="1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15"/>
                                  </w:tblGrid>
                                  <w:tr w:rsidR="007601E9" w:rsidRPr="004D3011" w14:paraId="63ED88D7" w14:textId="77777777" w:rsidTr="00486A69">
                                    <w:tc>
                                      <w:tcPr>
                                        <w:tcW w:w="6595" w:type="dxa"/>
                                      </w:tcPr>
                                      <w:sdt>
                                        <w:sdtPr>
                                          <w:id w:val="1049110328"/>
                                          <w:placeholder>
                                            <w:docPart w:val="5580C80CBC824F26BB9481E10AA6A5B4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p w14:paraId="44BECE17" w14:textId="77777777" w:rsidR="007601E9" w:rsidRDefault="007601E9" w:rsidP="007601E9">
                                            <w:pPr>
                                              <w:pStyle w:val="Heading2"/>
                                            </w:pPr>
                                            <w:r w:rsidRPr="0044546B">
                                              <w:rPr>
                                                <w:color w:val="00B0F0"/>
                                              </w:rPr>
                                              <w:t>EDUCATION</w:t>
                                            </w:r>
                                          </w:p>
                                        </w:sdtContent>
                                      </w:sdt>
                                      <w:tbl>
                                        <w:tblPr>
                                          <w:tblStyle w:val="TableGrid"/>
                                          <w:tblW w:w="0" w:type="auto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4065"/>
                                          <w:gridCol w:w="2165"/>
                                        </w:tblGrid>
                                        <w:tr w:rsidR="007601E9" w:rsidRPr="00DF298C" w14:paraId="512C47FD" w14:textId="77777777" w:rsidTr="00A90C37">
                                          <w:tc>
                                            <w:tcPr>
                                              <w:tcW w:w="4065" w:type="dxa"/>
                                            </w:tcPr>
                                            <w:p w14:paraId="5261C7D8" w14:textId="77777777" w:rsidR="007601E9" w:rsidRDefault="007601E9" w:rsidP="007601E9">
                                              <w:pPr>
                                                <w:pStyle w:val="Heading2"/>
                                                <w:pBdr>
                                                  <w:bottom w:val="none" w:sz="0" w:space="0" w:color="auto"/>
                                                </w:pBdr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</w:pPr>
                                              <w:r w:rsidRPr="00DF298C"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  <w:t>amikom yogyakarta university</w:t>
                                              </w:r>
                                            </w:p>
                                            <w:p w14:paraId="66F520EB" w14:textId="045239B8" w:rsidR="00B62152" w:rsidRPr="00B62152" w:rsidRDefault="00B62152" w:rsidP="00B62152">
                                              <w:proofErr w:type="spellStart"/>
                                              <w:r>
                                                <w:t>Coumlaude</w:t>
                                              </w:r>
                                              <w:proofErr w:type="spellEnd"/>
                                              <w:r>
                                                <w:t xml:space="preserve"> with 3.58 of 4.00 GPA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165" w:type="dxa"/>
                                            </w:tcPr>
                                            <w:p w14:paraId="14FB762F" w14:textId="77777777" w:rsidR="007601E9" w:rsidRDefault="007601E9" w:rsidP="007601E9">
                                              <w:pPr>
                                                <w:pStyle w:val="Heading2"/>
                                                <w:pBdr>
                                                  <w:bottom w:val="none" w:sz="0" w:space="0" w:color="auto"/>
                                                </w:pBdr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</w:pPr>
                                              <w:r w:rsidRPr="00DF298C">
                                                <w:rPr>
                                                  <w:sz w:val="18"/>
                                                  <w:szCs w:val="22"/>
                                                </w:rPr>
                                                <w:t>2016-2019</w:t>
                                              </w:r>
                                            </w:p>
                                            <w:p w14:paraId="64FCCC08" w14:textId="2871133B" w:rsidR="000D353A" w:rsidRPr="000D353A" w:rsidRDefault="000D353A" w:rsidP="000D353A"/>
                                          </w:tc>
                                        </w:tr>
                                      </w:tbl>
                                      <w:sdt>
                                        <w:sdtPr>
                                          <w:rPr>
                                            <w:color w:val="00B0F0"/>
                                          </w:rPr>
                                          <w:id w:val="1001553383"/>
                                          <w:placeholder>
                                            <w:docPart w:val="3A4B30EF48B6443AAE1B0CEF7BA263FE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p w14:paraId="190B95CE" w14:textId="4618BDC9" w:rsidR="007601E9" w:rsidRPr="00857BDF" w:rsidRDefault="007601E9" w:rsidP="00857BDF">
                                            <w:pPr>
                                              <w:pStyle w:val="Heading2"/>
                                              <w:rPr>
                                                <w:color w:val="00B0F0"/>
                                              </w:rPr>
                                            </w:pPr>
                                            <w:r w:rsidRPr="0044546B">
                                              <w:rPr>
                                                <w:color w:val="00B0F0"/>
                                              </w:rPr>
                                              <w:t>WORK EXPERIENCE</w:t>
                                            </w:r>
                                          </w:p>
                                        </w:sdtContent>
                                      </w:sdt>
                                      <w:p w14:paraId="6C7EBEEC" w14:textId="77777777" w:rsidR="007601E9" w:rsidRPr="004D3011" w:rsidRDefault="007601E9" w:rsidP="001129C7">
                                        <w:pPr>
                                          <w:pStyle w:val="Heading4"/>
                                          <w:rPr>
                                            <w:bCs/>
                                          </w:rPr>
                                        </w:pPr>
                                        <w:r>
                                          <w:t>LAB ASSISTANT AMIKOM YOGYAKARTA UNIVERSITY</w:t>
                                        </w:r>
                                      </w:p>
                                      <w:p w14:paraId="556F61B0" w14:textId="77777777" w:rsidR="007601E9" w:rsidRPr="004D3011" w:rsidRDefault="007601E9" w:rsidP="001129C7">
                                        <w:pPr>
                                          <w:pStyle w:val="Date"/>
                                        </w:pPr>
                                        <w:r>
                                          <w:t>2018</w:t>
                                        </w:r>
                                        <w:r w:rsidRPr="004D3011">
                                          <w:t>–</w:t>
                                        </w:r>
                                        <w:r>
                                          <w:t>2019</w:t>
                                        </w:r>
                                      </w:p>
                                      <w:p w14:paraId="729AC348" w14:textId="77777777" w:rsidR="007876D9" w:rsidRDefault="007601E9" w:rsidP="001129C7">
                                        <w:r>
                                          <w:t xml:space="preserve">I help students to understand the lesson from lecturer and fixing the </w:t>
                                        </w:r>
                                      </w:p>
                                      <w:p w14:paraId="2D0383D1" w14:textId="303438A7" w:rsidR="007601E9" w:rsidRDefault="007601E9" w:rsidP="001129C7">
                                        <w:r>
                                          <w:t>error from students so they can understand the lesson.</w:t>
                                        </w:r>
                                        <w:r w:rsidRPr="004D3011">
                                          <w:t xml:space="preserve"> </w:t>
                                        </w:r>
                                      </w:p>
                                      <w:p w14:paraId="5E6E3CA0" w14:textId="77777777" w:rsidR="00857BDF" w:rsidRDefault="00857BDF" w:rsidP="001129C7"/>
                                      <w:p w14:paraId="3AF81BB8" w14:textId="77777777" w:rsidR="00857BDF" w:rsidRDefault="00857BDF" w:rsidP="001129C7">
                                        <w:pPr>
                                          <w:pStyle w:val="Heading4"/>
                                          <w:rPr>
                                            <w:bCs/>
                                          </w:rPr>
                                        </w:pPr>
                                        <w:r>
                                          <w:t xml:space="preserve">WEB DEVELOPER AT LAYANA COMPUTINDO SENTRATAMA </w:t>
                                        </w:r>
                                      </w:p>
                                      <w:p w14:paraId="5B4C462C" w14:textId="648F5BF7" w:rsidR="00857BDF" w:rsidRPr="00036450" w:rsidRDefault="00857BDF" w:rsidP="001129C7">
                                        <w:pPr>
                                          <w:pStyle w:val="Date"/>
                                        </w:pPr>
                                        <w:r>
                                          <w:t>2019</w:t>
                                        </w:r>
                                        <w:r w:rsidRPr="00036450">
                                          <w:t>–</w:t>
                                        </w:r>
                                        <w:r>
                                          <w:t>2020</w:t>
                                        </w:r>
                                      </w:p>
                                      <w:p w14:paraId="182CE825" w14:textId="05901F5F" w:rsidR="00857BDF" w:rsidRDefault="00857BDF" w:rsidP="001129C7">
                                        <w:r>
                                          <w:t xml:space="preserve">I worked as web developer in this company. I build REST API for android </w:t>
                                        </w:r>
                                      </w:p>
                                      <w:p w14:paraId="0DD284F9" w14:textId="333A1D36" w:rsidR="00857BDF" w:rsidRDefault="00857BDF" w:rsidP="001129C7">
                                        <w:r>
                                          <w:t>application and I also build responsive web using Laravel or Lumen.</w:t>
                                        </w:r>
                                      </w:p>
                                      <w:p w14:paraId="34185A81" w14:textId="77777777" w:rsidR="00857BDF" w:rsidRDefault="00857BDF" w:rsidP="001129C7"/>
                                      <w:p w14:paraId="62793F26" w14:textId="13C5F0E3" w:rsidR="00857BDF" w:rsidRDefault="00857BDF" w:rsidP="001129C7">
                                        <w:pPr>
                                          <w:pStyle w:val="Heading4"/>
                                        </w:pPr>
                                        <w:r>
                                          <w:t>WEB DEVELOPER AT VARX.ID</w:t>
                                        </w:r>
                                      </w:p>
                                      <w:p w14:paraId="0625DFC6" w14:textId="3D7525CA" w:rsidR="00857BDF" w:rsidRPr="00036450" w:rsidRDefault="00857BDF" w:rsidP="001129C7">
                                        <w:pPr>
                                          <w:pStyle w:val="Date"/>
                                        </w:pPr>
                                        <w:r>
                                          <w:t>2020-2020</w:t>
                                        </w:r>
                                      </w:p>
                                      <w:p w14:paraId="7606724A" w14:textId="5536AAB6" w:rsidR="00857BDF" w:rsidRDefault="00857BDF" w:rsidP="001129C7">
                                        <w:r>
                                          <w:t xml:space="preserve">I worked as web developer in this company. I build REST API for android </w:t>
                                        </w:r>
                                      </w:p>
                                      <w:p w14:paraId="705B6609" w14:textId="541D3FEE" w:rsidR="00857BDF" w:rsidRDefault="00857BDF" w:rsidP="001129C7">
                                        <w:r>
                                          <w:t>application and I also build responsive web using Laravel.</w:t>
                                        </w:r>
                                      </w:p>
                                      <w:p w14:paraId="6491736B" w14:textId="176AA46A" w:rsidR="00857BDF" w:rsidRDefault="00857BDF" w:rsidP="001129C7"/>
                                      <w:p w14:paraId="7132349F" w14:textId="5D1CDB89" w:rsidR="00857BDF" w:rsidRPr="00857BDF" w:rsidRDefault="00857BDF" w:rsidP="001129C7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WEB DEVELOPER AT RUMAHWEB.COM</w:t>
                                        </w:r>
                                      </w:p>
                                      <w:p w14:paraId="03533E8C" w14:textId="77777777" w:rsidR="00857BDF" w:rsidRPr="00036450" w:rsidRDefault="00857BDF" w:rsidP="001129C7">
                                        <w:pPr>
                                          <w:pStyle w:val="Date"/>
                                        </w:pPr>
                                        <w:r>
                                          <w:t>2020-2021</w:t>
                                        </w:r>
                                      </w:p>
                                      <w:p w14:paraId="5799AC1A" w14:textId="77777777" w:rsidR="001129C7" w:rsidRDefault="00857BDF" w:rsidP="001129C7">
                                        <w:r>
                                          <w:t xml:space="preserve">I work as web developer in this company. I build </w:t>
                                        </w:r>
                                        <w:r w:rsidR="001129C7">
                                          <w:t xml:space="preserve">website, registrar </w:t>
                                        </w:r>
                                      </w:p>
                                      <w:p w14:paraId="12C92691" w14:textId="6255E905" w:rsidR="001129C7" w:rsidRDefault="001129C7" w:rsidP="001129C7">
                                        <w:r>
                                          <w:t xml:space="preserve">Module and </w:t>
                                        </w:r>
                                        <w:proofErr w:type="spellStart"/>
                                        <w:r>
                                          <w:t>cron</w:t>
                                        </w:r>
                                        <w:proofErr w:type="spellEnd"/>
                                        <w:r>
                                          <w:t xml:space="preserve"> job service. I also doing testing with </w:t>
                                        </w:r>
                                        <w:proofErr w:type="spellStart"/>
                                        <w:r>
                                          <w:t>Php</w:t>
                                        </w:r>
                                        <w:proofErr w:type="spellEnd"/>
                                        <w:r>
                                          <w:t xml:space="preserve"> unit and </w:t>
                                        </w:r>
                                      </w:p>
                                      <w:p w14:paraId="4A68379C" w14:textId="104DC69D" w:rsidR="00857BDF" w:rsidRDefault="001129C7" w:rsidP="001129C7">
                                        <w:r>
                                          <w:t>selenium.</w:t>
                                        </w:r>
                                      </w:p>
                                      <w:sdt>
                                        <w:sdtPr>
                                          <w:id w:val="1669594239"/>
                                          <w:placeholder>
                                            <w:docPart w:val="9275548D082E4C6BBF1D37CCD2E9B616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p w14:paraId="7AE4AB75" w14:textId="1B2A3AB9" w:rsidR="007601E9" w:rsidRDefault="007601E9" w:rsidP="007601E9">
                                            <w:pPr>
                                              <w:pStyle w:val="Heading2"/>
                                            </w:pPr>
                                            <w:r w:rsidRPr="00176F46">
                                              <w:rPr>
                                                <w:rStyle w:val="Heading2Char"/>
                                                <w:b/>
                                                <w:bCs/>
                                                <w:caps/>
                                                <w:color w:val="00B0F0"/>
                                              </w:rPr>
                                              <w:t>SKILLS</w:t>
                                            </w:r>
                                          </w:p>
                                        </w:sdtContent>
                                      </w:sdt>
                                      <w:p w14:paraId="3192B319" w14:textId="77777777" w:rsidR="007601E9" w:rsidRPr="004D3011" w:rsidRDefault="007601E9" w:rsidP="007601E9">
                                        <w:pPr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B90CEF">
                                          <w:rPr>
                                            <w:noProof/>
                                            <w:color w:val="000000" w:themeColor="text1"/>
                                          </w:rPr>
                                          <w:drawing>
                                            <wp:inline distT="0" distB="0" distL="0" distR="0" wp14:anchorId="59ADB9A0" wp14:editId="07AD73D4">
                                              <wp:extent cx="3976370" cy="2125980"/>
                                              <wp:effectExtent l="0" t="0" r="0" b="0"/>
                                              <wp:docPr id="44" name="Chart 44" descr="skills chart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chart">
                                                  <c:chart xmlns:c="http://schemas.openxmlformats.org/drawingml/2006/chart" xmlns:r="http://schemas.openxmlformats.org/officeDocument/2006/relationships" r:id="rId11"/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</w:tr>
                                </w:tbl>
                                <w:p w14:paraId="2AA79A3D" w14:textId="350CBC5B" w:rsidR="007601E9" w:rsidRDefault="007601E9"/>
                                <w:p w14:paraId="44A2BA70" w14:textId="3B5860F6" w:rsidR="00857BDF" w:rsidRDefault="00857BDF"/>
                                <w:p w14:paraId="488C7E41" w14:textId="50D468FE" w:rsidR="00857BDF" w:rsidRDefault="00857BDF"/>
                                <w:p w14:paraId="7FCCA8E5" w14:textId="6978441D" w:rsidR="00857BDF" w:rsidRDefault="00857BDF"/>
                                <w:p w14:paraId="45D9EE2B" w14:textId="5492B519" w:rsidR="00857BDF" w:rsidRDefault="00857BDF"/>
                                <w:p w14:paraId="1B3A52E1" w14:textId="77777777" w:rsidR="00857BDF" w:rsidRDefault="00857BD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060F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margin-left:25.25pt;margin-top:178.45pt;width:326.5pt;height:3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" filled="f" stroked="f" strokeweight=".5pt">
                      <v:textbox>
                        <w:txbxContent>
                          <w:tbl>
                            <w:tblPr>
                              <w:tblW w:w="10915" w:type="dxa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15"/>
                            </w:tblGrid>
                            <w:tr w:rsidR="007601E9" w:rsidRPr="004D3011" w14:paraId="63ED88D7" w14:textId="77777777" w:rsidTr="00486A69">
                              <w:tc>
                                <w:tcPr>
                                  <w:tcW w:w="6595" w:type="dxa"/>
                                </w:tcPr>
                                <w:sdt>
                                  <w:sdtPr>
                                    <w:id w:val="1049110328"/>
                                    <w:placeholder>
                                      <w:docPart w:val="5580C80CBC824F26BB9481E10AA6A5B4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14:paraId="44BECE17" w14:textId="77777777" w:rsidR="007601E9" w:rsidRDefault="007601E9" w:rsidP="007601E9">
                                      <w:pPr>
                                        <w:pStyle w:val="Heading2"/>
                                      </w:pPr>
                                      <w:r w:rsidRPr="0044546B">
                                        <w:rPr>
                                          <w:color w:val="00B0F0"/>
                                        </w:rPr>
                                        <w:t>EDUCATION</w:t>
                                      </w:r>
                                    </w:p>
                                  </w:sdtContent>
                                </w:sdt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065"/>
                                    <w:gridCol w:w="2165"/>
                                  </w:tblGrid>
                                  <w:tr w:rsidR="007601E9" w:rsidRPr="00DF298C" w14:paraId="512C47FD" w14:textId="77777777" w:rsidTr="00A90C37">
                                    <w:tc>
                                      <w:tcPr>
                                        <w:tcW w:w="4065" w:type="dxa"/>
                                      </w:tcPr>
                                      <w:p w14:paraId="5261C7D8" w14:textId="77777777" w:rsidR="007601E9" w:rsidRDefault="007601E9" w:rsidP="007601E9">
                                        <w:pPr>
                                          <w:pStyle w:val="Heading2"/>
                                          <w:pBdr>
                                            <w:bottom w:val="none" w:sz="0" w:space="0" w:color="auto"/>
                                          </w:pBdr>
                                          <w:rPr>
                                            <w:sz w:val="18"/>
                                            <w:szCs w:val="22"/>
                                          </w:rPr>
                                        </w:pPr>
                                        <w:r w:rsidRPr="00DF298C">
                                          <w:rPr>
                                            <w:sz w:val="18"/>
                                            <w:szCs w:val="22"/>
                                          </w:rPr>
                                          <w:t>amikom yogyakarta university</w:t>
                                        </w:r>
                                      </w:p>
                                      <w:p w14:paraId="66F520EB" w14:textId="045239B8" w:rsidR="00B62152" w:rsidRPr="00B62152" w:rsidRDefault="00B62152" w:rsidP="00B62152">
                                        <w:proofErr w:type="spellStart"/>
                                        <w:r>
                                          <w:t>Coumlaude</w:t>
                                        </w:r>
                                        <w:proofErr w:type="spellEnd"/>
                                        <w:r>
                                          <w:t xml:space="preserve"> with 3.58 of 4.00 GPA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65" w:type="dxa"/>
                                      </w:tcPr>
                                      <w:p w14:paraId="14FB762F" w14:textId="77777777" w:rsidR="007601E9" w:rsidRDefault="007601E9" w:rsidP="007601E9">
                                        <w:pPr>
                                          <w:pStyle w:val="Heading2"/>
                                          <w:pBdr>
                                            <w:bottom w:val="none" w:sz="0" w:space="0" w:color="auto"/>
                                          </w:pBdr>
                                          <w:rPr>
                                            <w:sz w:val="18"/>
                                            <w:szCs w:val="22"/>
                                          </w:rPr>
                                        </w:pPr>
                                        <w:r w:rsidRPr="00DF298C">
                                          <w:rPr>
                                            <w:sz w:val="18"/>
                                            <w:szCs w:val="22"/>
                                          </w:rPr>
                                          <w:t>2016-2019</w:t>
                                        </w:r>
                                      </w:p>
                                      <w:p w14:paraId="64FCCC08" w14:textId="2871133B" w:rsidR="000D353A" w:rsidRPr="000D353A" w:rsidRDefault="000D353A" w:rsidP="000D353A"/>
                                    </w:tc>
                                  </w:tr>
                                </w:tbl>
                                <w:sdt>
                                  <w:sdtPr>
                                    <w:rPr>
                                      <w:color w:val="00B0F0"/>
                                    </w:rPr>
                                    <w:id w:val="1001553383"/>
                                    <w:placeholder>
                                      <w:docPart w:val="3A4B30EF48B6443AAE1B0CEF7BA263FE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14:paraId="190B95CE" w14:textId="4618BDC9" w:rsidR="007601E9" w:rsidRPr="00857BDF" w:rsidRDefault="007601E9" w:rsidP="00857BDF">
                                      <w:pPr>
                                        <w:pStyle w:val="Heading2"/>
                                        <w:rPr>
                                          <w:color w:val="00B0F0"/>
                                        </w:rPr>
                                      </w:pPr>
                                      <w:r w:rsidRPr="0044546B">
                                        <w:rPr>
                                          <w:color w:val="00B0F0"/>
                                        </w:rPr>
                                        <w:t>WORK EXPERIENCE</w:t>
                                      </w:r>
                                    </w:p>
                                  </w:sdtContent>
                                </w:sdt>
                                <w:p w14:paraId="6C7EBEEC" w14:textId="77777777" w:rsidR="007601E9" w:rsidRPr="004D3011" w:rsidRDefault="007601E9" w:rsidP="001129C7">
                                  <w:pPr>
                                    <w:pStyle w:val="Heading4"/>
                                    <w:rPr>
                                      <w:bCs/>
                                    </w:rPr>
                                  </w:pPr>
                                  <w:r>
                                    <w:t>LAB ASSISTANT AMIKOM YOGYAKARTA UNIVERSITY</w:t>
                                  </w:r>
                                </w:p>
                                <w:p w14:paraId="556F61B0" w14:textId="77777777" w:rsidR="007601E9" w:rsidRPr="004D3011" w:rsidRDefault="007601E9" w:rsidP="001129C7">
                                  <w:pPr>
                                    <w:pStyle w:val="Date"/>
                                  </w:pPr>
                                  <w:r>
                                    <w:t>2018</w:t>
                                  </w:r>
                                  <w:r w:rsidRPr="004D3011">
                                    <w:t>–</w:t>
                                  </w:r>
                                  <w:r>
                                    <w:t>2019</w:t>
                                  </w:r>
                                </w:p>
                                <w:p w14:paraId="729AC348" w14:textId="77777777" w:rsidR="007876D9" w:rsidRDefault="007601E9" w:rsidP="001129C7">
                                  <w:r>
                                    <w:t xml:space="preserve">I help students to understand the lesson from lecturer and fixing the </w:t>
                                  </w:r>
                                </w:p>
                                <w:p w14:paraId="2D0383D1" w14:textId="303438A7" w:rsidR="007601E9" w:rsidRDefault="007601E9" w:rsidP="001129C7">
                                  <w:r>
                                    <w:t>error from students so they can understand the lesson.</w:t>
                                  </w:r>
                                  <w:r w:rsidRPr="004D3011">
                                    <w:t xml:space="preserve"> </w:t>
                                  </w:r>
                                </w:p>
                                <w:p w14:paraId="5E6E3CA0" w14:textId="77777777" w:rsidR="00857BDF" w:rsidRDefault="00857BDF" w:rsidP="001129C7"/>
                                <w:p w14:paraId="3AF81BB8" w14:textId="77777777" w:rsidR="00857BDF" w:rsidRDefault="00857BDF" w:rsidP="001129C7">
                                  <w:pPr>
                                    <w:pStyle w:val="Heading4"/>
                                    <w:rPr>
                                      <w:bCs/>
                                    </w:rPr>
                                  </w:pPr>
                                  <w:r>
                                    <w:t xml:space="preserve">WEB DEVELOPER AT LAYANA COMPUTINDO SENTRATAMA </w:t>
                                  </w:r>
                                </w:p>
                                <w:p w14:paraId="5B4C462C" w14:textId="648F5BF7" w:rsidR="00857BDF" w:rsidRPr="00036450" w:rsidRDefault="00857BDF" w:rsidP="001129C7">
                                  <w:pPr>
                                    <w:pStyle w:val="Date"/>
                                  </w:pPr>
                                  <w:r>
                                    <w:t>2019</w:t>
                                  </w:r>
                                  <w:r w:rsidRPr="00036450">
                                    <w:t>–</w:t>
                                  </w:r>
                                  <w:r>
                                    <w:t>2020</w:t>
                                  </w:r>
                                </w:p>
                                <w:p w14:paraId="182CE825" w14:textId="05901F5F" w:rsidR="00857BDF" w:rsidRDefault="00857BDF" w:rsidP="001129C7">
                                  <w:r>
                                    <w:t xml:space="preserve">I worked as web developer in this company. I build REST API for android </w:t>
                                  </w:r>
                                </w:p>
                                <w:p w14:paraId="0DD284F9" w14:textId="333A1D36" w:rsidR="00857BDF" w:rsidRDefault="00857BDF" w:rsidP="001129C7">
                                  <w:r>
                                    <w:t>application and I also build responsive web using Laravel or Lumen.</w:t>
                                  </w:r>
                                </w:p>
                                <w:p w14:paraId="34185A81" w14:textId="77777777" w:rsidR="00857BDF" w:rsidRDefault="00857BDF" w:rsidP="001129C7"/>
                                <w:p w14:paraId="62793F26" w14:textId="13C5F0E3" w:rsidR="00857BDF" w:rsidRDefault="00857BDF" w:rsidP="001129C7">
                                  <w:pPr>
                                    <w:pStyle w:val="Heading4"/>
                                  </w:pPr>
                                  <w:r>
                                    <w:t>WEB DEVELOPER AT VARX.ID</w:t>
                                  </w:r>
                                </w:p>
                                <w:p w14:paraId="0625DFC6" w14:textId="3D7525CA" w:rsidR="00857BDF" w:rsidRPr="00036450" w:rsidRDefault="00857BDF" w:rsidP="001129C7">
                                  <w:pPr>
                                    <w:pStyle w:val="Date"/>
                                  </w:pPr>
                                  <w:r>
                                    <w:t>2020-2020</w:t>
                                  </w:r>
                                </w:p>
                                <w:p w14:paraId="7606724A" w14:textId="5536AAB6" w:rsidR="00857BDF" w:rsidRDefault="00857BDF" w:rsidP="001129C7">
                                  <w:r>
                                    <w:t xml:space="preserve">I worked as web developer in this company. I build REST API for android </w:t>
                                  </w:r>
                                </w:p>
                                <w:p w14:paraId="705B6609" w14:textId="541D3FEE" w:rsidR="00857BDF" w:rsidRDefault="00857BDF" w:rsidP="001129C7">
                                  <w:r>
                                    <w:t>application and I also build responsive web using Laravel.</w:t>
                                  </w:r>
                                </w:p>
                                <w:p w14:paraId="6491736B" w14:textId="176AA46A" w:rsidR="00857BDF" w:rsidRDefault="00857BDF" w:rsidP="001129C7"/>
                                <w:p w14:paraId="7132349F" w14:textId="5D1CDB89" w:rsidR="00857BDF" w:rsidRPr="00857BDF" w:rsidRDefault="00857BDF" w:rsidP="001129C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WEB DEVELOPER AT RUMAHWEB.COM</w:t>
                                  </w:r>
                                </w:p>
                                <w:p w14:paraId="03533E8C" w14:textId="77777777" w:rsidR="00857BDF" w:rsidRPr="00036450" w:rsidRDefault="00857BDF" w:rsidP="001129C7">
                                  <w:pPr>
                                    <w:pStyle w:val="Date"/>
                                  </w:pPr>
                                  <w:r>
                                    <w:t>2020-2021</w:t>
                                  </w:r>
                                </w:p>
                                <w:p w14:paraId="5799AC1A" w14:textId="77777777" w:rsidR="001129C7" w:rsidRDefault="00857BDF" w:rsidP="001129C7">
                                  <w:r>
                                    <w:t xml:space="preserve">I work as web developer in this company. I build </w:t>
                                  </w:r>
                                  <w:r w:rsidR="001129C7">
                                    <w:t xml:space="preserve">website, registrar </w:t>
                                  </w:r>
                                </w:p>
                                <w:p w14:paraId="12C92691" w14:textId="6255E905" w:rsidR="001129C7" w:rsidRDefault="001129C7" w:rsidP="001129C7">
                                  <w:r>
                                    <w:t xml:space="preserve">Module and </w:t>
                                  </w:r>
                                  <w:proofErr w:type="spellStart"/>
                                  <w:r>
                                    <w:t>cron</w:t>
                                  </w:r>
                                  <w:proofErr w:type="spellEnd"/>
                                  <w:r>
                                    <w:t xml:space="preserve"> job service. I also doing testing with </w:t>
                                  </w:r>
                                  <w:proofErr w:type="spellStart"/>
                                  <w:r>
                                    <w:t>Php</w:t>
                                  </w:r>
                                  <w:proofErr w:type="spellEnd"/>
                                  <w:r>
                                    <w:t xml:space="preserve"> unit and </w:t>
                                  </w:r>
                                </w:p>
                                <w:p w14:paraId="4A68379C" w14:textId="104DC69D" w:rsidR="00857BDF" w:rsidRDefault="001129C7" w:rsidP="001129C7">
                                  <w:r>
                                    <w:t>selenium.</w:t>
                                  </w:r>
                                </w:p>
                                <w:sdt>
                                  <w:sdtPr>
                                    <w:id w:val="1669594239"/>
                                    <w:placeholder>
                                      <w:docPart w:val="9275548D082E4C6BBF1D37CCD2E9B616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14:paraId="7AE4AB75" w14:textId="1B2A3AB9" w:rsidR="007601E9" w:rsidRDefault="007601E9" w:rsidP="007601E9">
                                      <w:pPr>
                                        <w:pStyle w:val="Heading2"/>
                                      </w:pPr>
                                      <w:r w:rsidRPr="00176F46">
                                        <w:rPr>
                                          <w:rStyle w:val="Heading2Char"/>
                                          <w:b/>
                                          <w:bCs/>
                                          <w:caps/>
                                          <w:color w:val="00B0F0"/>
                                        </w:rPr>
                                        <w:t>SKILLS</w:t>
                                      </w:r>
                                    </w:p>
                                  </w:sdtContent>
                                </w:sdt>
                                <w:p w14:paraId="3192B319" w14:textId="77777777" w:rsidR="007601E9" w:rsidRPr="004D3011" w:rsidRDefault="007601E9" w:rsidP="007601E9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B90CEF">
                                    <w:rPr>
                                      <w:noProof/>
                                      <w:color w:val="000000" w:themeColor="text1"/>
                                    </w:rPr>
                                    <w:drawing>
                                      <wp:inline distT="0" distB="0" distL="0" distR="0" wp14:anchorId="59ADB9A0" wp14:editId="07AD73D4">
                                        <wp:extent cx="3976370" cy="2125980"/>
                                        <wp:effectExtent l="0" t="0" r="0" b="0"/>
                                        <wp:docPr id="44" name="Chart 44" descr="skills char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11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2AA79A3D" w14:textId="350CBC5B" w:rsidR="007601E9" w:rsidRDefault="007601E9"/>
                          <w:p w14:paraId="44A2BA70" w14:textId="3B5860F6" w:rsidR="00857BDF" w:rsidRDefault="00857BDF"/>
                          <w:p w14:paraId="488C7E41" w14:textId="50D468FE" w:rsidR="00857BDF" w:rsidRDefault="00857BDF"/>
                          <w:p w14:paraId="7FCCA8E5" w14:textId="6978441D" w:rsidR="00857BDF" w:rsidRDefault="00857BDF"/>
                          <w:p w14:paraId="45D9EE2B" w14:textId="5492B519" w:rsidR="00857BDF" w:rsidRDefault="00857BDF"/>
                          <w:p w14:paraId="1B3A52E1" w14:textId="77777777" w:rsidR="00857BDF" w:rsidRDefault="00857BD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FF1DE1" wp14:editId="176DA4D4">
                      <wp:simplePos x="0" y="0"/>
                      <wp:positionH relativeFrom="column">
                        <wp:posOffset>320513</wp:posOffset>
                      </wp:positionH>
                      <wp:positionV relativeFrom="page">
                        <wp:posOffset>347980</wp:posOffset>
                      </wp:positionV>
                      <wp:extent cx="4433570" cy="796925"/>
                      <wp:effectExtent l="0" t="0" r="5080" b="317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33570" cy="796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753CC2" w14:textId="77777777" w:rsidR="00CD6CB8" w:rsidRPr="006120A3" w:rsidRDefault="00CD6CB8">
                                  <w:pPr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</w:pPr>
                                  <w:r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>ARIF CAHYO PRASETYO, S</w:t>
                                  </w:r>
                                  <w:r w:rsidR="006120A3"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 xml:space="preserve">. </w:t>
                                  </w:r>
                                  <w:r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>KOM</w:t>
                                  </w:r>
                                </w:p>
                                <w:p w14:paraId="6AA8B4B7" w14:textId="77777777" w:rsidR="00CD6CB8" w:rsidRPr="006120A3" w:rsidRDefault="00E7146E">
                                  <w:pPr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</w:pPr>
                                  <w:r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>FULL STACK</w:t>
                                  </w:r>
                                  <w:r w:rsidR="00CD6CB8" w:rsidRPr="006120A3">
                                    <w:rPr>
                                      <w:color w:val="00B0F0"/>
                                      <w:sz w:val="44"/>
                                      <w:szCs w:val="52"/>
                                    </w:rPr>
                                    <w:t xml:space="preserve"> DEVELOPER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F1DE1" id="Text Box 10" o:spid="_x0000_s1027" type="#_x0000_t202" style="position:absolute;margin-left:25.25pt;margin-top:27.4pt;width:349.1pt;height: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" fillcolor="white [3201]" stroked="f" strokeweight=".5pt">
                      <v:textbox>
                        <w:txbxContent>
                          <w:p w14:paraId="56753CC2" w14:textId="77777777" w:rsidR="00CD6CB8" w:rsidRPr="006120A3" w:rsidRDefault="00CD6CB8">
                            <w:pPr>
                              <w:rPr>
                                <w:color w:val="00B0F0"/>
                                <w:sz w:val="44"/>
                                <w:szCs w:val="52"/>
                              </w:rPr>
                            </w:pPr>
                            <w:r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>ARIF CAHYO PRASETYO, S</w:t>
                            </w:r>
                            <w:r w:rsidR="006120A3"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 xml:space="preserve">. </w:t>
                            </w:r>
                            <w:r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>KOM</w:t>
                            </w:r>
                          </w:p>
                          <w:p w14:paraId="6AA8B4B7" w14:textId="77777777" w:rsidR="00CD6CB8" w:rsidRPr="006120A3" w:rsidRDefault="00E7146E">
                            <w:pPr>
                              <w:rPr>
                                <w:color w:val="00B0F0"/>
                                <w:sz w:val="44"/>
                                <w:szCs w:val="52"/>
                              </w:rPr>
                            </w:pPr>
                            <w:r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>FULL STACK</w:t>
                            </w:r>
                            <w:r w:rsidR="00CD6CB8" w:rsidRPr="006120A3">
                              <w:rPr>
                                <w:color w:val="00B0F0"/>
                                <w:sz w:val="44"/>
                                <w:szCs w:val="52"/>
                              </w:rPr>
                              <w:t xml:space="preserve"> DEVELOPER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6595" w:type="dxa"/>
            <w:vAlign w:val="bottom"/>
          </w:tcPr>
          <w:p w14:paraId="1DB081BC" w14:textId="7F396ED1" w:rsidR="00CD6CB8" w:rsidRDefault="00A33C5D" w:rsidP="00CD6C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B1A377" wp14:editId="7D860D3D">
                      <wp:simplePos x="0" y="0"/>
                      <wp:positionH relativeFrom="column">
                        <wp:posOffset>-215900</wp:posOffset>
                      </wp:positionH>
                      <wp:positionV relativeFrom="paragraph">
                        <wp:posOffset>-1100455</wp:posOffset>
                      </wp:positionV>
                      <wp:extent cx="4162425" cy="1209675"/>
                      <wp:effectExtent l="0" t="0" r="9525" b="952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2425" cy="1209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9C36B9" w14:textId="77777777" w:rsidR="00A33C5D" w:rsidRDefault="00A33C5D">
                                  <w:r w:rsidRPr="00A33C5D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7D870F" wp14:editId="279C7C83">
                                        <wp:extent cx="4248150" cy="478155"/>
                                        <wp:effectExtent l="0" t="0" r="0" b="0"/>
                                        <wp:docPr id="45" name="Picture 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248150" cy="4781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3EC1373" w14:textId="77777777" w:rsidR="00A33C5D" w:rsidRDefault="00A33C5D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852AF9E" wp14:editId="3EA3640E">
                                        <wp:extent cx="3973195" cy="611505"/>
                                        <wp:effectExtent l="0" t="0" r="0" b="0"/>
                                        <wp:docPr id="46" name="Chart 46" descr="skills char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13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1A377" id="Text Box 15" o:spid="_x0000_s1028" type="#_x0000_t202" style="position:absolute;margin-left:-17pt;margin-top:-86.65pt;width:327.75pt;height:9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" fillcolor="white [3201]" stroked="f" strokeweight=".5pt">
                      <v:textbox>
                        <w:txbxContent>
                          <w:p w14:paraId="109C36B9" w14:textId="77777777" w:rsidR="00A33C5D" w:rsidRDefault="00A33C5D">
                            <w:r w:rsidRPr="00A33C5D">
                              <w:rPr>
                                <w:noProof/>
                              </w:rPr>
                              <w:drawing>
                                <wp:inline distT="0" distB="0" distL="0" distR="0" wp14:anchorId="4D7D870F" wp14:editId="279C7C83">
                                  <wp:extent cx="4248150" cy="478155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0" cy="478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EC1373" w14:textId="77777777" w:rsidR="00A33C5D" w:rsidRDefault="00A33C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52AF9E" wp14:editId="3EA3640E">
                                  <wp:extent cx="3973195" cy="611505"/>
                                  <wp:effectExtent l="0" t="0" r="0" b="0"/>
                                  <wp:docPr id="46" name="Chart 46" descr="skills chart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8D8B77" w14:textId="094E06C3" w:rsidR="00CD6CB8" w:rsidRDefault="00CD6CB8" w:rsidP="00CD6CB8"/>
          <w:p w14:paraId="66739AB6" w14:textId="74F4135D" w:rsidR="00CD6CB8" w:rsidRDefault="00CD6CB8" w:rsidP="00CD6CB8"/>
          <w:p w14:paraId="1E3C0583" w14:textId="639F0661" w:rsidR="00CD6CB8" w:rsidRDefault="00CD6CB8" w:rsidP="00CD6CB8"/>
          <w:p w14:paraId="5D94E309" w14:textId="2F387713" w:rsidR="00CD6CB8" w:rsidRPr="00CD6CB8" w:rsidRDefault="00CD6CB8" w:rsidP="00CD6CB8"/>
        </w:tc>
      </w:tr>
      <w:tr w:rsidR="001B2ABD" w14:paraId="496F5C2B" w14:textId="77777777" w:rsidTr="00CD6CB8">
        <w:tc>
          <w:tcPr>
            <w:tcW w:w="3600" w:type="dxa"/>
          </w:tcPr>
          <w:sdt>
            <w:sdtPr>
              <w:id w:val="-1711873194"/>
              <w:placeholder>
                <w:docPart w:val="8C18626F808F416DA023401BCF0B45E5"/>
              </w:placeholder>
              <w:temporary/>
              <w:showingPlcHdr/>
              <w15:appearance w15:val="hidden"/>
            </w:sdtPr>
            <w:sdtContent>
              <w:p w14:paraId="4D12284D" w14:textId="77777777" w:rsidR="001B2ABD" w:rsidRDefault="00036450" w:rsidP="00036450">
                <w:pPr>
                  <w:pStyle w:val="Heading3"/>
                </w:pPr>
                <w:r w:rsidRPr="004B5C21">
                  <w:rPr>
                    <w:sz w:val="24"/>
                    <w:szCs w:val="28"/>
                  </w:rPr>
                  <w:t>Profile</w:t>
                </w:r>
              </w:p>
            </w:sdtContent>
          </w:sdt>
          <w:p w14:paraId="54AE7A4B" w14:textId="424BBE50" w:rsidR="00036450" w:rsidRDefault="0081432A" w:rsidP="006B636F">
            <w:pPr>
              <w:jc w:val="both"/>
            </w:pPr>
            <w:r w:rsidRPr="0081432A">
              <w:t>I</w:t>
            </w:r>
            <w:r>
              <w:t xml:space="preserve"> </w:t>
            </w:r>
            <w:r w:rsidRPr="0081432A">
              <w:t>am passionate about building</w:t>
            </w:r>
            <w:r>
              <w:t xml:space="preserve"> </w:t>
            </w:r>
            <w:r w:rsidRPr="0081432A">
              <w:t>excellent software that improves the lives of those around me. I specialize in creating software for clients ranging from individuals, universities, gover</w:t>
            </w:r>
            <w:r>
              <w:t>n</w:t>
            </w:r>
            <w:r w:rsidRPr="0081432A">
              <w:t>ment and small</w:t>
            </w:r>
            <w:r>
              <w:t xml:space="preserve"> </w:t>
            </w:r>
            <w:r w:rsidRPr="0081432A">
              <w:t xml:space="preserve">businesses all the way to large enterprise corporations. </w:t>
            </w:r>
            <w:proofErr w:type="gramStart"/>
            <w:r w:rsidRPr="0081432A">
              <w:t>All</w:t>
            </w:r>
            <w:r>
              <w:t xml:space="preserve"> </w:t>
            </w:r>
            <w:r w:rsidRPr="0081432A">
              <w:t>of</w:t>
            </w:r>
            <w:proofErr w:type="gramEnd"/>
            <w:r w:rsidRPr="0081432A">
              <w:t xml:space="preserve"> my work is produced locally from Indonesia, Yogyakarta.</w:t>
            </w:r>
          </w:p>
          <w:sdt>
            <w:sdtPr>
              <w:id w:val="-1954003311"/>
              <w:placeholder>
                <w:docPart w:val="ECA78EC708D0436FBD97F36E15AF4775"/>
              </w:placeholder>
              <w:temporary/>
              <w:showingPlcHdr/>
              <w15:appearance w15:val="hidden"/>
            </w:sdtPr>
            <w:sdtContent>
              <w:p w14:paraId="4496778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B7C859565C444E38A01F4AE1666C6A0"/>
              </w:placeholder>
              <w:temporary/>
              <w:showingPlcHdr/>
              <w15:appearance w15:val="hidden"/>
            </w:sdtPr>
            <w:sdtContent>
              <w:p w14:paraId="5B7509B4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402220C" w14:textId="77777777" w:rsidR="004D3011" w:rsidRDefault="003D789A" w:rsidP="004D3011">
            <w:r>
              <w:t>085334190466</w:t>
            </w:r>
          </w:p>
          <w:p w14:paraId="50E0F02A" w14:textId="77777777" w:rsidR="004D3011" w:rsidRPr="004D3011" w:rsidRDefault="004D3011" w:rsidP="004D3011"/>
          <w:sdt>
            <w:sdtPr>
              <w:id w:val="67859272"/>
              <w:placeholder>
                <w:docPart w:val="97EC9D57816D45709DC31E7B9451257B"/>
              </w:placeholder>
              <w:temporary/>
              <w:showingPlcHdr/>
              <w15:appearance w15:val="hidden"/>
            </w:sdtPr>
            <w:sdtContent>
              <w:p w14:paraId="606A51E0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7EF80933" w14:textId="36E15650" w:rsidR="004D3011" w:rsidRDefault="00000000" w:rsidP="004D3011">
            <w:hyperlink r:id="rId14" w:history="1">
              <w:r w:rsidR="00346F7B" w:rsidRPr="00147A35">
                <w:rPr>
                  <w:rStyle w:val="Hyperlink"/>
                </w:rPr>
                <w:t>https://arifcahyo09.github.io/</w:t>
              </w:r>
            </w:hyperlink>
          </w:p>
          <w:p w14:paraId="1CDDB922" w14:textId="77777777" w:rsidR="00346F7B" w:rsidRDefault="00346F7B" w:rsidP="004D3011"/>
          <w:sdt>
            <w:sdtPr>
              <w:id w:val="-240260293"/>
              <w:placeholder>
                <w:docPart w:val="68DCD43DA9DD45B0B221DEDA602C91D1"/>
              </w:placeholder>
              <w:temporary/>
              <w:showingPlcHdr/>
              <w15:appearance w15:val="hidden"/>
            </w:sdtPr>
            <w:sdtContent>
              <w:p w14:paraId="0C85F45F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D1EBC0B" w14:textId="5A470DFE" w:rsidR="00273F03" w:rsidRDefault="00000000" w:rsidP="00D434EE">
            <w:hyperlink r:id="rId15" w:history="1">
              <w:r w:rsidR="00273F03" w:rsidRPr="00111247">
                <w:rPr>
                  <w:rStyle w:val="Hyperlink"/>
                </w:rPr>
                <w:t>mascahyo15@gmail.com</w:t>
              </w:r>
            </w:hyperlink>
            <w:r w:rsidR="00D434EE">
              <w:t xml:space="preserve"> </w:t>
            </w:r>
          </w:p>
          <w:p w14:paraId="5F20CAEF" w14:textId="77777777" w:rsidR="000605AC" w:rsidRDefault="000605AC" w:rsidP="004D3011"/>
          <w:p w14:paraId="081623F8" w14:textId="77777777" w:rsidR="000605AC" w:rsidRDefault="000605AC" w:rsidP="004D3011">
            <w:r>
              <w:t>GITHUB:</w:t>
            </w:r>
          </w:p>
          <w:p w14:paraId="32DEA459" w14:textId="3E8058A0" w:rsidR="000605AC" w:rsidRPr="00273F03" w:rsidRDefault="00000000" w:rsidP="004D3011">
            <w:pPr>
              <w:rPr>
                <w:rStyle w:val="Hyperlink"/>
                <w:color w:val="auto"/>
                <w:u w:val="none"/>
              </w:rPr>
            </w:pPr>
            <w:hyperlink r:id="rId16" w:history="1">
              <w:r w:rsidR="006635DA" w:rsidRPr="00A46583">
                <w:rPr>
                  <w:rStyle w:val="Hyperlink"/>
                </w:rPr>
                <w:t>https://github.com/ARIFCAHYO09</w:t>
              </w:r>
            </w:hyperlink>
          </w:p>
          <w:sdt>
            <w:sdtPr>
              <w:id w:val="-1444214663"/>
              <w:placeholder>
                <w:docPart w:val="695DFD72BD2B4A97AE3867DAD60080E0"/>
              </w:placeholder>
              <w:temporary/>
              <w:showingPlcHdr/>
              <w15:appearance w15:val="hidden"/>
            </w:sdtPr>
            <w:sdtContent>
              <w:p w14:paraId="2253B9FC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112AF40" w14:textId="77777777" w:rsidR="004D3011" w:rsidRDefault="003D789A" w:rsidP="004D3011">
            <w:r>
              <w:t>COOKING</w:t>
            </w:r>
          </w:p>
          <w:p w14:paraId="44D9CE4A" w14:textId="77777777" w:rsidR="004D3011" w:rsidRDefault="003D789A" w:rsidP="004D3011">
            <w:r>
              <w:t>RESEARCH</w:t>
            </w:r>
          </w:p>
          <w:p w14:paraId="364522AD" w14:textId="36824C58" w:rsidR="00D43971" w:rsidRPr="008F6C8A" w:rsidRDefault="0081432A" w:rsidP="0053150E">
            <w:r>
              <w:t>YOUTUBE</w:t>
            </w:r>
            <w:r w:rsidR="00DB644E">
              <w:tab/>
            </w:r>
          </w:p>
        </w:tc>
        <w:tc>
          <w:tcPr>
            <w:tcW w:w="720" w:type="dxa"/>
          </w:tcPr>
          <w:p w14:paraId="155024D0" w14:textId="3BFA1464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95" w:type="dxa"/>
          </w:tcPr>
          <w:p w14:paraId="4048F1C1" w14:textId="7563C693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  <w:tr w:rsidR="00857BDF" w14:paraId="465EAE4A" w14:textId="77777777" w:rsidTr="00CD6CB8">
        <w:trPr>
          <w:gridAfter w:val="1"/>
          <w:wAfter w:w="6595" w:type="dxa"/>
        </w:trPr>
        <w:tc>
          <w:tcPr>
            <w:tcW w:w="3600" w:type="dxa"/>
          </w:tcPr>
          <w:p w14:paraId="502FBC68" w14:textId="4383A355" w:rsidR="00857BDF" w:rsidRDefault="00857BDF" w:rsidP="00036450">
            <w:pPr>
              <w:pStyle w:val="Heading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4F6BCC" wp14:editId="59EE5B8B">
                      <wp:simplePos x="0" y="0"/>
                      <wp:positionH relativeFrom="column">
                        <wp:posOffset>-73026</wp:posOffset>
                      </wp:positionH>
                      <wp:positionV relativeFrom="paragraph">
                        <wp:posOffset>130175</wp:posOffset>
                      </wp:positionV>
                      <wp:extent cx="2346385" cy="1285336"/>
                      <wp:effectExtent l="0" t="0" r="0" b="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6385" cy="1285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F01FB6" w14:textId="41C143D1" w:rsidR="00857BDF" w:rsidRDefault="00857BDF" w:rsidP="00DF263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noProof/>
                                      <w:color w:val="548AB7" w:themeColor="accent1" w:themeShade="BF"/>
                                      <w:sz w:val="22"/>
                                    </w:rPr>
                                    <w:drawing>
                                      <wp:inline distT="0" distB="0" distL="0" distR="0" wp14:anchorId="3E5FFEFC" wp14:editId="2CAA9DB6">
                                        <wp:extent cx="1044409" cy="1044409"/>
                                        <wp:effectExtent l="0" t="0" r="3810" b="3810"/>
                                        <wp:docPr id="48" name="Picture 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56250" cy="1056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4F6BCC" id="Rectangle 27" o:spid="_x0000_s1029" style="position:absolute;margin-left:-5.75pt;margin-top:10.25pt;width:184.75pt;height:10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" filled="f" stroked="f" strokeweight="1pt">
                      <v:textbox>
                        <w:txbxContent>
                          <w:p w14:paraId="41F01FB6" w14:textId="41C143D1" w:rsidR="00857BDF" w:rsidRDefault="00857BDF" w:rsidP="00DF2630">
                            <w:pPr>
                              <w:jc w:val="center"/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noProof/>
                                <w:color w:val="548AB7" w:themeColor="accent1" w:themeShade="BF"/>
                                <w:sz w:val="22"/>
                              </w:rPr>
                              <w:drawing>
                                <wp:inline distT="0" distB="0" distL="0" distR="0" wp14:anchorId="3E5FFEFC" wp14:editId="2CAA9DB6">
                                  <wp:extent cx="1044409" cy="1044409"/>
                                  <wp:effectExtent l="0" t="0" r="3810" b="381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6250" cy="105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14:paraId="525BB301" w14:textId="77777777" w:rsidR="00857BDF" w:rsidRDefault="00857BDF" w:rsidP="000C45FF">
            <w:pPr>
              <w:tabs>
                <w:tab w:val="left" w:pos="990"/>
              </w:tabs>
            </w:pPr>
          </w:p>
        </w:tc>
      </w:tr>
    </w:tbl>
    <w:p w14:paraId="39511663" w14:textId="246B195C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76CA5" w14:textId="77777777" w:rsidR="00830C6D" w:rsidRDefault="00830C6D" w:rsidP="000C45FF">
      <w:r>
        <w:separator/>
      </w:r>
    </w:p>
  </w:endnote>
  <w:endnote w:type="continuationSeparator" w:id="0">
    <w:p w14:paraId="10E1EFC5" w14:textId="77777777" w:rsidR="00830C6D" w:rsidRDefault="00830C6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0794F" w14:textId="77777777" w:rsidR="00830C6D" w:rsidRDefault="00830C6D" w:rsidP="000C45FF">
      <w:r>
        <w:separator/>
      </w:r>
    </w:p>
  </w:footnote>
  <w:footnote w:type="continuationSeparator" w:id="0">
    <w:p w14:paraId="4A048493" w14:textId="77777777" w:rsidR="00830C6D" w:rsidRDefault="00830C6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2E3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9E1E691" wp14:editId="3872284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36"/>
    <w:rsid w:val="00036450"/>
    <w:rsid w:val="00055922"/>
    <w:rsid w:val="000605AC"/>
    <w:rsid w:val="00094499"/>
    <w:rsid w:val="000B43BE"/>
    <w:rsid w:val="000C45FF"/>
    <w:rsid w:val="000D0FB5"/>
    <w:rsid w:val="000D353A"/>
    <w:rsid w:val="000E3FD1"/>
    <w:rsid w:val="00101064"/>
    <w:rsid w:val="00112054"/>
    <w:rsid w:val="001129C7"/>
    <w:rsid w:val="00134C56"/>
    <w:rsid w:val="001464A1"/>
    <w:rsid w:val="001525E1"/>
    <w:rsid w:val="00176F46"/>
    <w:rsid w:val="00180329"/>
    <w:rsid w:val="0019001F"/>
    <w:rsid w:val="001A74A5"/>
    <w:rsid w:val="001B2ABD"/>
    <w:rsid w:val="001E0391"/>
    <w:rsid w:val="001E1759"/>
    <w:rsid w:val="001F1ECC"/>
    <w:rsid w:val="001F22E6"/>
    <w:rsid w:val="00221E5A"/>
    <w:rsid w:val="002331F6"/>
    <w:rsid w:val="002400EB"/>
    <w:rsid w:val="00256CF7"/>
    <w:rsid w:val="00273F03"/>
    <w:rsid w:val="00281FD5"/>
    <w:rsid w:val="00284AE7"/>
    <w:rsid w:val="0028795C"/>
    <w:rsid w:val="002F4BA5"/>
    <w:rsid w:val="00302660"/>
    <w:rsid w:val="0030436D"/>
    <w:rsid w:val="0030481B"/>
    <w:rsid w:val="003156FC"/>
    <w:rsid w:val="003254B5"/>
    <w:rsid w:val="00340FB7"/>
    <w:rsid w:val="00346F7B"/>
    <w:rsid w:val="0037121F"/>
    <w:rsid w:val="00372CFF"/>
    <w:rsid w:val="003A6B7D"/>
    <w:rsid w:val="003B06CA"/>
    <w:rsid w:val="003B53A3"/>
    <w:rsid w:val="003C119D"/>
    <w:rsid w:val="003D789A"/>
    <w:rsid w:val="004071FC"/>
    <w:rsid w:val="00411A7D"/>
    <w:rsid w:val="0044546B"/>
    <w:rsid w:val="00445947"/>
    <w:rsid w:val="0048117A"/>
    <w:rsid w:val="004813B3"/>
    <w:rsid w:val="004929BA"/>
    <w:rsid w:val="00496591"/>
    <w:rsid w:val="004B5C21"/>
    <w:rsid w:val="004C29D4"/>
    <w:rsid w:val="004C63E4"/>
    <w:rsid w:val="004D3011"/>
    <w:rsid w:val="005157D6"/>
    <w:rsid w:val="00521B9E"/>
    <w:rsid w:val="005262AC"/>
    <w:rsid w:val="0053150E"/>
    <w:rsid w:val="00531FB6"/>
    <w:rsid w:val="005519D6"/>
    <w:rsid w:val="005536F6"/>
    <w:rsid w:val="005717AE"/>
    <w:rsid w:val="005E39D5"/>
    <w:rsid w:val="00600670"/>
    <w:rsid w:val="006120A3"/>
    <w:rsid w:val="0062123A"/>
    <w:rsid w:val="00626115"/>
    <w:rsid w:val="0062621B"/>
    <w:rsid w:val="00646E75"/>
    <w:rsid w:val="006635DA"/>
    <w:rsid w:val="00670FE8"/>
    <w:rsid w:val="006771D0"/>
    <w:rsid w:val="006B0EF8"/>
    <w:rsid w:val="006B636F"/>
    <w:rsid w:val="006F1851"/>
    <w:rsid w:val="00715FCB"/>
    <w:rsid w:val="00723575"/>
    <w:rsid w:val="0074045E"/>
    <w:rsid w:val="00743101"/>
    <w:rsid w:val="0075546C"/>
    <w:rsid w:val="007601E9"/>
    <w:rsid w:val="007602CA"/>
    <w:rsid w:val="00760A8A"/>
    <w:rsid w:val="007775E1"/>
    <w:rsid w:val="007867A0"/>
    <w:rsid w:val="007876D9"/>
    <w:rsid w:val="007927F5"/>
    <w:rsid w:val="007A0617"/>
    <w:rsid w:val="007B4B0A"/>
    <w:rsid w:val="007D0EB5"/>
    <w:rsid w:val="007E5A79"/>
    <w:rsid w:val="007F38DC"/>
    <w:rsid w:val="007F5016"/>
    <w:rsid w:val="00802CA0"/>
    <w:rsid w:val="0081432A"/>
    <w:rsid w:val="00830C6D"/>
    <w:rsid w:val="00850751"/>
    <w:rsid w:val="00857BDF"/>
    <w:rsid w:val="0086398C"/>
    <w:rsid w:val="00871144"/>
    <w:rsid w:val="008E012C"/>
    <w:rsid w:val="008F6C8A"/>
    <w:rsid w:val="009260CD"/>
    <w:rsid w:val="00952C25"/>
    <w:rsid w:val="009C419B"/>
    <w:rsid w:val="00A2118D"/>
    <w:rsid w:val="00A2144E"/>
    <w:rsid w:val="00A33C5D"/>
    <w:rsid w:val="00A80F9A"/>
    <w:rsid w:val="00A849E2"/>
    <w:rsid w:val="00A90C37"/>
    <w:rsid w:val="00AA7FA8"/>
    <w:rsid w:val="00AC2F2C"/>
    <w:rsid w:val="00AD76E2"/>
    <w:rsid w:val="00AE2273"/>
    <w:rsid w:val="00AF3FFD"/>
    <w:rsid w:val="00B20152"/>
    <w:rsid w:val="00B359E4"/>
    <w:rsid w:val="00B56C8A"/>
    <w:rsid w:val="00B57D98"/>
    <w:rsid w:val="00B62152"/>
    <w:rsid w:val="00B70850"/>
    <w:rsid w:val="00BA4E3D"/>
    <w:rsid w:val="00BB292F"/>
    <w:rsid w:val="00BE6C6D"/>
    <w:rsid w:val="00C039CB"/>
    <w:rsid w:val="00C04169"/>
    <w:rsid w:val="00C066B6"/>
    <w:rsid w:val="00C35DEA"/>
    <w:rsid w:val="00C37BA1"/>
    <w:rsid w:val="00C4674C"/>
    <w:rsid w:val="00C506CF"/>
    <w:rsid w:val="00C5754A"/>
    <w:rsid w:val="00C6429B"/>
    <w:rsid w:val="00C72BED"/>
    <w:rsid w:val="00C86DBC"/>
    <w:rsid w:val="00C9578B"/>
    <w:rsid w:val="00CA303E"/>
    <w:rsid w:val="00CB0055"/>
    <w:rsid w:val="00CB492D"/>
    <w:rsid w:val="00CD6CB8"/>
    <w:rsid w:val="00D10F94"/>
    <w:rsid w:val="00D2522B"/>
    <w:rsid w:val="00D422DE"/>
    <w:rsid w:val="00D434EE"/>
    <w:rsid w:val="00D43971"/>
    <w:rsid w:val="00D50A2C"/>
    <w:rsid w:val="00D5459D"/>
    <w:rsid w:val="00D74EE2"/>
    <w:rsid w:val="00DA1F4D"/>
    <w:rsid w:val="00DB644E"/>
    <w:rsid w:val="00DD172A"/>
    <w:rsid w:val="00DE0CBE"/>
    <w:rsid w:val="00DF2630"/>
    <w:rsid w:val="00DF28CD"/>
    <w:rsid w:val="00DF298C"/>
    <w:rsid w:val="00DF4056"/>
    <w:rsid w:val="00E248E9"/>
    <w:rsid w:val="00E25A26"/>
    <w:rsid w:val="00E33C5B"/>
    <w:rsid w:val="00E34076"/>
    <w:rsid w:val="00E4381A"/>
    <w:rsid w:val="00E55D74"/>
    <w:rsid w:val="00E70A36"/>
    <w:rsid w:val="00E7146E"/>
    <w:rsid w:val="00E75FBC"/>
    <w:rsid w:val="00E96563"/>
    <w:rsid w:val="00EA2C76"/>
    <w:rsid w:val="00EA4BD8"/>
    <w:rsid w:val="00EB6D0E"/>
    <w:rsid w:val="00ED0992"/>
    <w:rsid w:val="00EE48F6"/>
    <w:rsid w:val="00F071E5"/>
    <w:rsid w:val="00F3251D"/>
    <w:rsid w:val="00F4493F"/>
    <w:rsid w:val="00F60274"/>
    <w:rsid w:val="00F77FB9"/>
    <w:rsid w:val="00FB068F"/>
    <w:rsid w:val="00FD533C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DE538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57BDF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RIFCAHYO09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yperlink" Target="mailto:mascahyo15@gmail.com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arifcahyo09.github.i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Packages\Microsoft.Office.Desktop_8wekyb3d8bbwe\LocalCache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951594041801946"/>
          <c:y val="0"/>
          <c:w val="0.75986012368064337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Sheet1!$A$2:$A$14</c:f>
              <c:strCache>
                <c:ptCount val="13"/>
                <c:pt idx="0">
                  <c:v>LUA</c:v>
                </c:pt>
                <c:pt idx="1">
                  <c:v>ANDROID</c:v>
                </c:pt>
                <c:pt idx="2">
                  <c:v>NODE JS</c:v>
                </c:pt>
                <c:pt idx="3">
                  <c:v>LARAVEL</c:v>
                </c:pt>
                <c:pt idx="4">
                  <c:v>PHP</c:v>
                </c:pt>
                <c:pt idx="5">
                  <c:v>WEB DESIGN</c:v>
                </c:pt>
                <c:pt idx="6">
                  <c:v>C/C++/C#</c:v>
                </c:pt>
                <c:pt idx="7">
                  <c:v>LINUX</c:v>
                </c:pt>
                <c:pt idx="8">
                  <c:v>LUA</c:v>
                </c:pt>
                <c:pt idx="9">
                  <c:v>Mongo</c:v>
                </c:pt>
                <c:pt idx="10">
                  <c:v>SQL</c:v>
                </c:pt>
                <c:pt idx="11">
                  <c:v>VUE</c:v>
                </c:pt>
                <c:pt idx="12">
                  <c:v>Code Igniter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0.1</c:v>
                </c:pt>
                <c:pt idx="1">
                  <c:v>0.1</c:v>
                </c:pt>
                <c:pt idx="2">
                  <c:v>0.15</c:v>
                </c:pt>
                <c:pt idx="3">
                  <c:v>0.6</c:v>
                </c:pt>
                <c:pt idx="4">
                  <c:v>0.65</c:v>
                </c:pt>
                <c:pt idx="5">
                  <c:v>0.4</c:v>
                </c:pt>
                <c:pt idx="6">
                  <c:v>0.35</c:v>
                </c:pt>
                <c:pt idx="7">
                  <c:v>0.3</c:v>
                </c:pt>
                <c:pt idx="8">
                  <c:v>0.1</c:v>
                </c:pt>
                <c:pt idx="9">
                  <c:v>0.1</c:v>
                </c:pt>
                <c:pt idx="10">
                  <c:v>0.5</c:v>
                </c:pt>
                <c:pt idx="11">
                  <c:v>0.1</c:v>
                </c:pt>
                <c:pt idx="12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1E-466A-9272-B454063CB4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-62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951594041801946"/>
          <c:y val="0"/>
          <c:w val="0.75986012368064337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ENGLISH</c:v>
                </c:pt>
                <c:pt idx="1">
                  <c:v>JAVANESE</c:v>
                </c:pt>
                <c:pt idx="2">
                  <c:v>INDONESIA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0.7</c:v>
                </c:pt>
                <c:pt idx="1">
                  <c:v>0.8</c:v>
                </c:pt>
                <c:pt idx="2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70-4FBC-9B22-1F238752FD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18626F808F416DA023401BCF0B4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05A55-61EE-4093-B552-F85C542F4953}"/>
      </w:docPartPr>
      <w:docPartBody>
        <w:p w:rsidR="0066511C" w:rsidRDefault="007D6004">
          <w:pPr>
            <w:pStyle w:val="8C18626F808F416DA023401BCF0B45E5"/>
          </w:pPr>
          <w:r w:rsidRPr="00D5459D">
            <w:t>Profile</w:t>
          </w:r>
        </w:p>
      </w:docPartBody>
    </w:docPart>
    <w:docPart>
      <w:docPartPr>
        <w:name w:val="ECA78EC708D0436FBD97F36E15AF4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6D394-F7F9-4ECF-BBFA-4DF7AFD01701}"/>
      </w:docPartPr>
      <w:docPartBody>
        <w:p w:rsidR="0066511C" w:rsidRDefault="007D6004">
          <w:pPr>
            <w:pStyle w:val="ECA78EC708D0436FBD97F36E15AF4775"/>
          </w:pPr>
          <w:r w:rsidRPr="00CB0055">
            <w:t>Contact</w:t>
          </w:r>
        </w:p>
      </w:docPartBody>
    </w:docPart>
    <w:docPart>
      <w:docPartPr>
        <w:name w:val="8B7C859565C444E38A01F4AE1666C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1E05-7735-4E39-A7B9-0434FE07E246}"/>
      </w:docPartPr>
      <w:docPartBody>
        <w:p w:rsidR="0066511C" w:rsidRDefault="007D6004">
          <w:pPr>
            <w:pStyle w:val="8B7C859565C444E38A01F4AE1666C6A0"/>
          </w:pPr>
          <w:r w:rsidRPr="004D3011">
            <w:t>PHONE:</w:t>
          </w:r>
        </w:p>
      </w:docPartBody>
    </w:docPart>
    <w:docPart>
      <w:docPartPr>
        <w:name w:val="97EC9D57816D45709DC31E7B94512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96F3A-F706-41AF-A50F-8F150519D0CB}"/>
      </w:docPartPr>
      <w:docPartBody>
        <w:p w:rsidR="0066511C" w:rsidRDefault="007D6004">
          <w:pPr>
            <w:pStyle w:val="97EC9D57816D45709DC31E7B9451257B"/>
          </w:pPr>
          <w:r w:rsidRPr="004D3011">
            <w:t>WEBSITE:</w:t>
          </w:r>
        </w:p>
      </w:docPartBody>
    </w:docPart>
    <w:docPart>
      <w:docPartPr>
        <w:name w:val="68DCD43DA9DD45B0B221DEDA602C9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AD87-D26B-4A81-9426-5CF9F53AD44D}"/>
      </w:docPartPr>
      <w:docPartBody>
        <w:p w:rsidR="0066511C" w:rsidRDefault="007D6004">
          <w:pPr>
            <w:pStyle w:val="68DCD43DA9DD45B0B221DEDA602C91D1"/>
          </w:pPr>
          <w:r w:rsidRPr="004D3011">
            <w:t>EMAIL:</w:t>
          </w:r>
        </w:p>
      </w:docPartBody>
    </w:docPart>
    <w:docPart>
      <w:docPartPr>
        <w:name w:val="695DFD72BD2B4A97AE3867DAD6008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1311F-120D-438B-A69F-B2CD86BEEA22}"/>
      </w:docPartPr>
      <w:docPartBody>
        <w:p w:rsidR="0066511C" w:rsidRDefault="007D6004">
          <w:pPr>
            <w:pStyle w:val="695DFD72BD2B4A97AE3867DAD60080E0"/>
          </w:pPr>
          <w:r w:rsidRPr="00CB0055">
            <w:t>Hobbies</w:t>
          </w:r>
        </w:p>
      </w:docPartBody>
    </w:docPart>
    <w:docPart>
      <w:docPartPr>
        <w:name w:val="5580C80CBC824F26BB9481E10AA6A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43F6-08FF-4836-B6C1-39D8137A4179}"/>
      </w:docPartPr>
      <w:docPartBody>
        <w:p w:rsidR="0066511C" w:rsidRDefault="00630704" w:rsidP="00630704">
          <w:pPr>
            <w:pStyle w:val="5580C80CBC824F26BB9481E10AA6A5B4"/>
          </w:pPr>
          <w:r w:rsidRPr="00036450">
            <w:t>EDUCATION</w:t>
          </w:r>
        </w:p>
      </w:docPartBody>
    </w:docPart>
    <w:docPart>
      <w:docPartPr>
        <w:name w:val="3A4B30EF48B6443AAE1B0CEF7BA26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F9D0C-EFEE-4B0D-A005-5A845990117B}"/>
      </w:docPartPr>
      <w:docPartBody>
        <w:p w:rsidR="0066511C" w:rsidRDefault="00630704" w:rsidP="00630704">
          <w:pPr>
            <w:pStyle w:val="3A4B30EF48B6443AAE1B0CEF7BA263FE"/>
          </w:pPr>
          <w:r w:rsidRPr="00036450">
            <w:t>WORK EXPERIENCE</w:t>
          </w:r>
        </w:p>
      </w:docPartBody>
    </w:docPart>
    <w:docPart>
      <w:docPartPr>
        <w:name w:val="9275548D082E4C6BBF1D37CCD2E9B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E349A-58CB-48D4-A808-605039D061C7}"/>
      </w:docPartPr>
      <w:docPartBody>
        <w:p w:rsidR="0066511C" w:rsidRDefault="00630704" w:rsidP="00630704">
          <w:pPr>
            <w:pStyle w:val="9275548D082E4C6BBF1D37CCD2E9B616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04"/>
    <w:rsid w:val="000617EE"/>
    <w:rsid w:val="000E524C"/>
    <w:rsid w:val="002A070A"/>
    <w:rsid w:val="002D7A28"/>
    <w:rsid w:val="00630704"/>
    <w:rsid w:val="0066511C"/>
    <w:rsid w:val="007D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3070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8626F808F416DA023401BCF0B45E5">
    <w:name w:val="8C18626F808F416DA023401BCF0B45E5"/>
  </w:style>
  <w:style w:type="paragraph" w:customStyle="1" w:styleId="ECA78EC708D0436FBD97F36E15AF4775">
    <w:name w:val="ECA78EC708D0436FBD97F36E15AF4775"/>
  </w:style>
  <w:style w:type="paragraph" w:customStyle="1" w:styleId="8B7C859565C444E38A01F4AE1666C6A0">
    <w:name w:val="8B7C859565C444E38A01F4AE1666C6A0"/>
  </w:style>
  <w:style w:type="paragraph" w:customStyle="1" w:styleId="97EC9D57816D45709DC31E7B9451257B">
    <w:name w:val="97EC9D57816D45709DC31E7B9451257B"/>
  </w:style>
  <w:style w:type="paragraph" w:customStyle="1" w:styleId="68DCD43DA9DD45B0B221DEDA602C91D1">
    <w:name w:val="68DCD43DA9DD45B0B221DEDA602C91D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95DFD72BD2B4A97AE3867DAD60080E0">
    <w:name w:val="695DFD72BD2B4A97AE3867DAD60080E0"/>
  </w:style>
  <w:style w:type="character" w:customStyle="1" w:styleId="Heading2Char">
    <w:name w:val="Heading 2 Char"/>
    <w:basedOn w:val="DefaultParagraphFont"/>
    <w:link w:val="Heading2"/>
    <w:uiPriority w:val="9"/>
    <w:rsid w:val="00630704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5580C80CBC824F26BB9481E10AA6A5B4">
    <w:name w:val="5580C80CBC824F26BB9481E10AA6A5B4"/>
    <w:rsid w:val="00630704"/>
  </w:style>
  <w:style w:type="paragraph" w:customStyle="1" w:styleId="3A4B30EF48B6443AAE1B0CEF7BA263FE">
    <w:name w:val="3A4B30EF48B6443AAE1B0CEF7BA263FE"/>
    <w:rsid w:val="00630704"/>
  </w:style>
  <w:style w:type="paragraph" w:customStyle="1" w:styleId="9275548D082E4C6BBF1D37CCD2E9B616">
    <w:name w:val="9275548D082E4C6BBF1D37CCD2E9B616"/>
    <w:rsid w:val="006307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801CAAFF594EBE59BBA47B73C987" ma:contentTypeVersion="2" ma:contentTypeDescription="Create a new document." ma:contentTypeScope="" ma:versionID="4032a5037ba8a0760790ae7b091dd4b8">
  <xsd:schema xmlns:xsd="http://www.w3.org/2001/XMLSchema" xmlns:xs="http://www.w3.org/2001/XMLSchema" xmlns:p="http://schemas.microsoft.com/office/2006/metadata/properties" xmlns:ns3="c5ce94aa-3cd3-45f4-b4d4-a44d3549b520" targetNamespace="http://schemas.microsoft.com/office/2006/metadata/properties" ma:root="true" ma:fieldsID="87f9f2b95a7242af8d2682f64b404300" ns3:_="">
    <xsd:import namespace="c5ce94aa-3cd3-45f4-b4d4-a44d3549b5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e94aa-3cd3-45f4-b4d4-a44d3549b5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F3331F-8A0D-4359-82F0-85794855F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e94aa-3cd3-45f4-b4d4-a44d3549b5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2020-02-20T14:48:00Z</dcterms:created>
  <dcterms:modified xsi:type="dcterms:W3CDTF">2022-09-13T07:44:00Z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0x0101005130801CAAFF594EBE59BBA47B73C987</vt:lpwstr>
  </property>
</Properties>
</file>